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BC69" w14:textId="77777777" w:rsidR="006D3A7A" w:rsidRDefault="006D3A7A">
      <w:pPr>
        <w:jc w:val="center"/>
        <w:rPr>
          <w:b/>
          <w:sz w:val="24"/>
          <w:szCs w:val="24"/>
        </w:rPr>
      </w:pPr>
    </w:p>
    <w:p w14:paraId="58C1FD08" w14:textId="77777777" w:rsidR="006D3A7A" w:rsidRDefault="00215B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25150389" w14:textId="77777777" w:rsidR="006D3A7A" w:rsidRDefault="006D3A7A">
      <w:pPr>
        <w:jc w:val="center"/>
        <w:rPr>
          <w:b/>
          <w:sz w:val="24"/>
          <w:szCs w:val="24"/>
        </w:rPr>
      </w:pPr>
    </w:p>
    <w:p w14:paraId="32355A44" w14:textId="77777777" w:rsidR="006D3A7A" w:rsidRDefault="006D3A7A">
      <w:pPr>
        <w:jc w:val="center"/>
        <w:rPr>
          <w:b/>
          <w:sz w:val="24"/>
          <w:szCs w:val="24"/>
        </w:rPr>
      </w:pPr>
    </w:p>
    <w:p w14:paraId="43D49EB9" w14:textId="77777777" w:rsidR="006D3A7A" w:rsidRDefault="006D3A7A">
      <w:pPr>
        <w:jc w:val="center"/>
        <w:rPr>
          <w:b/>
          <w:sz w:val="24"/>
          <w:szCs w:val="24"/>
        </w:rPr>
      </w:pPr>
    </w:p>
    <w:p w14:paraId="4ED9E5A4" w14:textId="77777777" w:rsidR="006D3A7A" w:rsidRDefault="00215B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184B9488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268DD19E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29AF5452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464290ED" w14:textId="77777777" w:rsidR="006D3A7A" w:rsidRDefault="006D3A7A">
      <w:pPr>
        <w:jc w:val="center"/>
        <w:rPr>
          <w:sz w:val="24"/>
          <w:szCs w:val="24"/>
        </w:rPr>
      </w:pPr>
    </w:p>
    <w:p w14:paraId="02BEA45A" w14:textId="77777777" w:rsidR="006D3A7A" w:rsidRDefault="006D3A7A">
      <w:pPr>
        <w:jc w:val="center"/>
        <w:rPr>
          <w:sz w:val="24"/>
          <w:szCs w:val="24"/>
        </w:rPr>
      </w:pPr>
    </w:p>
    <w:p w14:paraId="66B3B269" w14:textId="77777777" w:rsidR="006D3A7A" w:rsidRDefault="006D3A7A">
      <w:pPr>
        <w:jc w:val="center"/>
        <w:rPr>
          <w:sz w:val="24"/>
          <w:szCs w:val="24"/>
        </w:rPr>
      </w:pPr>
    </w:p>
    <w:p w14:paraId="16D05C50" w14:textId="77777777" w:rsidR="006D3A7A" w:rsidRDefault="006D3A7A">
      <w:pPr>
        <w:jc w:val="center"/>
        <w:rPr>
          <w:sz w:val="24"/>
          <w:szCs w:val="24"/>
        </w:rPr>
      </w:pPr>
    </w:p>
    <w:p w14:paraId="52721E56" w14:textId="77777777" w:rsidR="006D3A7A" w:rsidRDefault="006D3A7A">
      <w:pPr>
        <w:jc w:val="center"/>
        <w:rPr>
          <w:sz w:val="24"/>
          <w:szCs w:val="24"/>
        </w:rPr>
      </w:pPr>
    </w:p>
    <w:p w14:paraId="7F02A8B3" w14:textId="77777777" w:rsidR="006D3A7A" w:rsidRDefault="00215B5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240EC49A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65991F3C" w14:textId="77777777" w:rsidR="006D3A7A" w:rsidRDefault="00215B55">
      <w:pPr>
        <w:jc w:val="center"/>
      </w:pPr>
      <w:r>
        <w:rPr>
          <w:sz w:val="24"/>
          <w:szCs w:val="24"/>
        </w:rPr>
        <w:t>Everaldo</w:t>
      </w:r>
    </w:p>
    <w:p w14:paraId="3E503217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259E6869" w14:textId="77777777" w:rsidR="006D3A7A" w:rsidRDefault="006D3A7A">
      <w:pPr>
        <w:jc w:val="center"/>
        <w:rPr>
          <w:sz w:val="24"/>
          <w:szCs w:val="24"/>
        </w:rPr>
      </w:pPr>
    </w:p>
    <w:p w14:paraId="491845A2" w14:textId="77777777" w:rsidR="006D3A7A" w:rsidRDefault="006D3A7A">
      <w:pPr>
        <w:jc w:val="center"/>
        <w:rPr>
          <w:b/>
          <w:sz w:val="24"/>
          <w:szCs w:val="24"/>
        </w:rPr>
      </w:pPr>
    </w:p>
    <w:p w14:paraId="43342840" w14:textId="77777777" w:rsidR="006D3A7A" w:rsidRDefault="00215B5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2 / Little </w:t>
      </w:r>
      <w:proofErr w:type="spellStart"/>
      <w:r>
        <w:rPr>
          <w:b/>
          <w:bCs/>
          <w:sz w:val="24"/>
          <w:szCs w:val="24"/>
        </w:rPr>
        <w:t>Bunny’s</w:t>
      </w:r>
      <w:proofErr w:type="spellEnd"/>
      <w:r>
        <w:rPr>
          <w:b/>
          <w:bCs/>
          <w:sz w:val="24"/>
          <w:szCs w:val="24"/>
        </w:rPr>
        <w:t>:</w:t>
      </w:r>
    </w:p>
    <w:p w14:paraId="42F8F545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  <w:proofErr w:type="spellStart"/>
      <w:r>
        <w:rPr>
          <w:sz w:val="24"/>
          <w:szCs w:val="24"/>
        </w:rPr>
        <w:t>Eecomerce</w:t>
      </w:r>
      <w:proofErr w:type="spellEnd"/>
      <w:r>
        <w:rPr>
          <w:sz w:val="24"/>
          <w:szCs w:val="24"/>
        </w:rPr>
        <w:t xml:space="preserve"> </w:t>
      </w:r>
    </w:p>
    <w:p w14:paraId="63E61F9F" w14:textId="77777777" w:rsidR="006D3A7A" w:rsidRDefault="006D3A7A">
      <w:pPr>
        <w:jc w:val="center"/>
        <w:rPr>
          <w:sz w:val="24"/>
          <w:szCs w:val="24"/>
        </w:rPr>
      </w:pPr>
    </w:p>
    <w:p w14:paraId="0E580283" w14:textId="77777777" w:rsidR="006D3A7A" w:rsidRDefault="006D3A7A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D3A7A" w14:paraId="7E2503A7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16B5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D3A7A" w14:paraId="3856C3B1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1F11" w14:textId="77777777"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Alexandre (PO)</w:t>
            </w:r>
          </w:p>
        </w:tc>
      </w:tr>
      <w:tr w:rsidR="006D3A7A" w14:paraId="149155F7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2228" w14:textId="77777777"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Paola Gabriele de Oliveira</w:t>
            </w:r>
          </w:p>
        </w:tc>
      </w:tr>
      <w:tr w:rsidR="006D3A7A" w14:paraId="3A927645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9AE8" w14:textId="77777777"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Arthur Marques</w:t>
            </w:r>
          </w:p>
        </w:tc>
      </w:tr>
      <w:tr w:rsidR="006D3A7A" w14:paraId="0C8AE3F0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138E" w14:textId="77777777" w:rsidR="006D3A7A" w:rsidRDefault="00215B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Cabral Calixto</w:t>
            </w:r>
          </w:p>
        </w:tc>
      </w:tr>
      <w:tr w:rsidR="006D3A7A" w14:paraId="769632B3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2E40" w14:textId="77777777" w:rsidR="006D3A7A" w:rsidRDefault="006D3A7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B23FAFB" w14:textId="77777777" w:rsidR="006D3A7A" w:rsidRDefault="006D3A7A">
      <w:pPr>
        <w:jc w:val="center"/>
        <w:rPr>
          <w:b/>
          <w:sz w:val="24"/>
          <w:szCs w:val="24"/>
        </w:rPr>
      </w:pPr>
    </w:p>
    <w:p w14:paraId="2E605610" w14:textId="77777777" w:rsidR="006D3A7A" w:rsidRDefault="006D3A7A">
      <w:pPr>
        <w:jc w:val="center"/>
        <w:rPr>
          <w:b/>
          <w:sz w:val="24"/>
          <w:szCs w:val="24"/>
        </w:rPr>
      </w:pPr>
    </w:p>
    <w:p w14:paraId="40D2666D" w14:textId="77777777" w:rsidR="006D3A7A" w:rsidRDefault="006D3A7A">
      <w:pPr>
        <w:jc w:val="center"/>
        <w:rPr>
          <w:sz w:val="24"/>
          <w:szCs w:val="24"/>
        </w:rPr>
      </w:pPr>
    </w:p>
    <w:p w14:paraId="62B0296E" w14:textId="77777777" w:rsidR="006D3A7A" w:rsidRDefault="006D3A7A">
      <w:pPr>
        <w:jc w:val="center"/>
        <w:rPr>
          <w:sz w:val="24"/>
          <w:szCs w:val="24"/>
        </w:rPr>
      </w:pPr>
    </w:p>
    <w:p w14:paraId="1B3245E4" w14:textId="77777777" w:rsidR="006D3A7A" w:rsidRDefault="006D3A7A">
      <w:pPr>
        <w:jc w:val="center"/>
        <w:rPr>
          <w:sz w:val="24"/>
          <w:szCs w:val="24"/>
        </w:rPr>
      </w:pPr>
    </w:p>
    <w:p w14:paraId="72B00900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65648A6" w14:textId="77777777" w:rsidR="006D3A7A" w:rsidRDefault="00215B55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172DE7B1" w14:textId="77777777" w:rsidR="006D3A7A" w:rsidRDefault="00215B55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14:paraId="571E2D8B" w14:textId="77777777" w:rsidR="006D3A7A" w:rsidRDefault="00215B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C23C4C" wp14:editId="68901270">
                <wp:simplePos x="0" y="0"/>
                <wp:positionH relativeFrom="margin">
                  <wp:posOffset>-108722</wp:posOffset>
                </wp:positionH>
                <wp:positionV relativeFrom="paragraph">
                  <wp:posOffset>122035</wp:posOffset>
                </wp:positionV>
                <wp:extent cx="5562596" cy="761996"/>
                <wp:effectExtent l="0" t="0" r="19054" b="57154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596" cy="761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F2FC8D" w14:textId="77777777" w:rsidR="006D3A7A" w:rsidRDefault="006D3A7A"/>
                        </w:txbxContent>
                      </wps:txbx>
                      <wps:bodyPr vert="horz" wrap="square" lIns="7562" tIns="7562" rIns="7562" bIns="756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8.55pt;margin-top:9.6pt;width:438pt;height:60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" strokeweight=".70992mm">
                <v:shadow on="t" color="black" opacity="22937f" origin="-.5,-.5" offset="0,.64006mm"/>
                <v:textbox inset=".21006mm,.21006mm,.21006mm,.21006mm">
                  <w:txbxContent>
                    <w:p w:rsidR="006D3A7A" w:rsidRDefault="006D3A7A"/>
                  </w:txbxContent>
                </v:textbox>
                <w10:wrap anchorx="margin"/>
              </v:rect>
            </w:pict>
          </mc:Fallback>
        </mc:AlternateContent>
      </w:r>
    </w:p>
    <w:p w14:paraId="3BC608D6" w14:textId="77777777" w:rsidR="006D3A7A" w:rsidRDefault="00215B55">
      <w:r>
        <w:rPr>
          <w:rFonts w:ascii="Verdana" w:hAnsi="Verdana"/>
          <w:b/>
          <w:bCs/>
          <w:sz w:val="20"/>
          <w:szCs w:val="20"/>
        </w:rPr>
        <w:lastRenderedPageBreak/>
        <w:t>DISCIPLINA CHAVE: Engenharia de Software I - PI I</w:t>
      </w:r>
    </w:p>
    <w:p w14:paraId="374DBD54" w14:textId="77777777" w:rsidR="006D3A7A" w:rsidRDefault="00215B55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3C651336" w14:textId="77777777" w:rsidR="006D3A7A" w:rsidRDefault="00215B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2042ED" wp14:editId="42B4820C">
                <wp:simplePos x="0" y="0"/>
                <wp:positionH relativeFrom="column">
                  <wp:posOffset>-99002</wp:posOffset>
                </wp:positionH>
                <wp:positionV relativeFrom="paragraph">
                  <wp:posOffset>195480</wp:posOffset>
                </wp:positionV>
                <wp:extent cx="5552437" cy="1285875"/>
                <wp:effectExtent l="0" t="0" r="10163" b="66675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37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2C6F16" w14:textId="77777777" w:rsidR="006D3A7A" w:rsidRDefault="006D3A7A">
                            <w:pPr>
                              <w:jc w:val="center"/>
                            </w:pPr>
                          </w:p>
                          <w:p w14:paraId="24AE740A" w14:textId="77777777" w:rsidR="006D3A7A" w:rsidRDefault="006D3A7A">
                            <w:pPr>
                              <w:jc w:val="center"/>
                            </w:pPr>
                          </w:p>
                          <w:p w14:paraId="53A65D54" w14:textId="77777777" w:rsidR="006D3A7A" w:rsidRDefault="006D3A7A">
                            <w:pPr>
                              <w:jc w:val="center"/>
                            </w:pPr>
                          </w:p>
                          <w:p w14:paraId="3057341C" w14:textId="77777777" w:rsidR="006D3A7A" w:rsidRDefault="006D3A7A">
                            <w:pPr>
                              <w:jc w:val="center"/>
                            </w:pPr>
                          </w:p>
                          <w:p w14:paraId="1C76F2C9" w14:textId="77777777" w:rsidR="006D3A7A" w:rsidRDefault="006D3A7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" strokeweight=".70992mm">
                <v:shadow on="t" color="black" opacity="22937f" origin="-.5,-.5" offset="0,.64006mm"/>
                <v:textbox>
                  <w:txbxContent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  <w:p w:rsidR="006D3A7A" w:rsidRDefault="006D3A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9ED457" w14:textId="77777777" w:rsidR="006D3A7A" w:rsidRDefault="00215B55">
      <w:r>
        <w:rPr>
          <w:rFonts w:ascii="Verdana" w:hAnsi="Verdana"/>
          <w:b/>
          <w:bCs/>
          <w:sz w:val="20"/>
          <w:szCs w:val="20"/>
        </w:rPr>
        <w:t xml:space="preserve">GRUPO: Grupo 2            SEMESTRE: </w:t>
      </w:r>
      <w:r>
        <w:rPr>
          <w:rStyle w:val="TextodoEspaoReservado"/>
          <w:rFonts w:ascii="Verdana" w:hAnsi="Verdana"/>
          <w:b/>
          <w:bCs/>
          <w:sz w:val="20"/>
          <w:szCs w:val="20"/>
        </w:rPr>
        <w:t>1SEM/2025</w:t>
      </w:r>
    </w:p>
    <w:p w14:paraId="4444B94A" w14:textId="77777777" w:rsidR="006D3A7A" w:rsidRDefault="00215B55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1B8521C1" w14:textId="77777777" w:rsidR="006D3A7A" w:rsidRDefault="00215B55">
      <w:r>
        <w:rPr>
          <w:rFonts w:ascii="Verdana" w:hAnsi="Verdana"/>
          <w:b/>
          <w:bCs/>
          <w:sz w:val="20"/>
          <w:szCs w:val="20"/>
        </w:rPr>
        <w:t>DATA DA APRESENTAÇÃO: 18/06/2025</w:t>
      </w:r>
    </w:p>
    <w:p w14:paraId="5D6CA2BB" w14:textId="77777777" w:rsidR="006D3A7A" w:rsidRDefault="00215B55">
      <w:r>
        <w:rPr>
          <w:rFonts w:ascii="Verdana" w:hAnsi="Verdana"/>
          <w:b/>
          <w:sz w:val="20"/>
          <w:szCs w:val="20"/>
        </w:rPr>
        <w:t xml:space="preserve">NOTA:   </w:t>
      </w:r>
    </w:p>
    <w:p w14:paraId="2BABD3ED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79EDE577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3688F32D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3EE5E362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1450FEDF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024E6371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1449A2E5" w14:textId="77777777" w:rsidR="006D3A7A" w:rsidRDefault="00215B55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D3A7A" w14:paraId="398954E1" w14:textId="77777777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F18D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18E35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D3A7A" w14:paraId="56E7D004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A1C78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Arthur Marques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3148B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1C62AA6A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41A26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Matheus Alexandre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BDE7A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5C604433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71EA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Paola Gabriele de Oliveira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EDA7A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711B2D36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5361C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bCs/>
                <w:sz w:val="20"/>
                <w:szCs w:val="20"/>
                <w:lang w:eastAsia="en-US"/>
              </w:rPr>
              <w:t>Samuel Calixto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9CB5A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72AB6F17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5193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0500B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122E1937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1AEEF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0C623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6A764ED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070F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8725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220C6AD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4582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792B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75086A8F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CB76A" w14:textId="77777777" w:rsidR="006D3A7A" w:rsidRDefault="00215B55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54582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D3A7A" w14:paraId="61000DD6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E416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0ED0" w14:textId="77777777" w:rsidR="006D3A7A" w:rsidRDefault="006D3A7A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5A1FC77F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10353D8A" w14:textId="77777777" w:rsidR="006D3A7A" w:rsidRDefault="00215B55">
      <w:r>
        <w:rPr>
          <w:rFonts w:ascii="Verdana" w:hAnsi="Verdana"/>
          <w:b/>
          <w:sz w:val="20"/>
          <w:szCs w:val="20"/>
        </w:rPr>
        <w:t>Araras, 19 de junho de 2024</w:t>
      </w:r>
    </w:p>
    <w:p w14:paraId="658687E9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7518D8FF" w14:textId="77777777" w:rsidR="006D3A7A" w:rsidRDefault="006D3A7A">
      <w:pPr>
        <w:rPr>
          <w:rFonts w:ascii="Verdana" w:hAnsi="Verdana"/>
          <w:b/>
          <w:sz w:val="20"/>
          <w:szCs w:val="20"/>
        </w:rPr>
      </w:pPr>
    </w:p>
    <w:p w14:paraId="5549A94B" w14:textId="77777777" w:rsidR="006D3A7A" w:rsidRDefault="00215B5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5F0896D" w14:textId="77777777" w:rsidR="006D3A7A" w:rsidRDefault="00215B55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Professor Orlando Saraiva do Nascimento Júnior</w:t>
      </w:r>
    </w:p>
    <w:p w14:paraId="77D4D2A4" w14:textId="77777777" w:rsidR="006D3A7A" w:rsidRDefault="006D3A7A">
      <w:pPr>
        <w:pageBreakBefore/>
        <w:rPr>
          <w:sz w:val="28"/>
          <w:szCs w:val="28"/>
        </w:rPr>
      </w:pPr>
    </w:p>
    <w:p w14:paraId="3AA1D8B0" w14:textId="77777777" w:rsidR="006D3A7A" w:rsidRDefault="00215B55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6E029C32" w14:textId="77777777" w:rsidR="006D3A7A" w:rsidRDefault="00215B55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14:paraId="752F1635" w14:textId="77777777" w:rsidR="006D3A7A" w:rsidRDefault="00215B55">
      <w:pPr>
        <w:pStyle w:val="ContentsHeading"/>
        <w:tabs>
          <w:tab w:val="right" w:leader="dot" w:pos="9360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14:paraId="2A73ECC3" w14:textId="03BC16CC" w:rsidR="006D3A7A" w:rsidRDefault="00AD461C">
      <w:pPr>
        <w:pStyle w:val="Contents1"/>
        <w:tabs>
          <w:tab w:val="right" w:leader="dot" w:pos="9029"/>
        </w:tabs>
      </w:pPr>
      <w:hyperlink w:anchor="__RefHeading___Toc1476_4053971637" w:history="1">
        <w:r w:rsidR="00215B55">
          <w:t>A</w:t>
        </w:r>
        <w:r w:rsidR="00D412FE" w:rsidRPr="00D412FE">
          <w:t>presentação do contexto</w:t>
        </w:r>
        <w:r w:rsidR="00215B55">
          <w:tab/>
        </w:r>
      </w:hyperlink>
      <w:r w:rsidR="00D412FE">
        <w:t>1</w:t>
      </w:r>
    </w:p>
    <w:p w14:paraId="3C4EB1E8" w14:textId="1821E467" w:rsidR="006D3A7A" w:rsidRDefault="00AD461C">
      <w:pPr>
        <w:pStyle w:val="Contents1"/>
        <w:tabs>
          <w:tab w:val="right" w:leader="dot" w:pos="9029"/>
        </w:tabs>
      </w:pPr>
      <w:hyperlink w:anchor="__RefHeading___Toc1482_4053971637" w:history="1">
        <w:r w:rsidR="00215B55">
          <w:t>Escopo do sistema</w:t>
        </w:r>
        <w:r w:rsidR="00215B55">
          <w:tab/>
        </w:r>
      </w:hyperlink>
      <w:r w:rsidR="00D412FE">
        <w:t>2</w:t>
      </w:r>
    </w:p>
    <w:p w14:paraId="320BEC8C" w14:textId="1C0E83EB" w:rsidR="006D3A7A" w:rsidRDefault="00AD461C">
      <w:pPr>
        <w:pStyle w:val="Contents2"/>
        <w:tabs>
          <w:tab w:val="right" w:leader="dot" w:pos="9029"/>
        </w:tabs>
      </w:pPr>
      <w:hyperlink w:anchor="__RefHeading___Toc1484_4053971637" w:history="1">
        <w:r w:rsidR="00215B55">
          <w:t>Técnica de levantamento de requisitos</w:t>
        </w:r>
        <w:r w:rsidR="00215B55">
          <w:tab/>
        </w:r>
      </w:hyperlink>
      <w:r w:rsidR="00D412FE">
        <w:t>2</w:t>
      </w:r>
    </w:p>
    <w:p w14:paraId="0E7E737B" w14:textId="08DF67DD" w:rsidR="006D3A7A" w:rsidRDefault="00AD461C">
      <w:pPr>
        <w:pStyle w:val="Contents2"/>
        <w:tabs>
          <w:tab w:val="right" w:leader="dot" w:pos="9029"/>
        </w:tabs>
      </w:pPr>
      <w:hyperlink w:anchor="__RefHeading___Toc1486_4053971637" w:history="1">
        <w:r w:rsidR="00215B55">
          <w:t xml:space="preserve"> Requisitos não funcionais</w:t>
        </w:r>
        <w:r w:rsidR="00215B55">
          <w:tab/>
        </w:r>
      </w:hyperlink>
      <w:r w:rsidR="00D412FE">
        <w:t>2</w:t>
      </w:r>
    </w:p>
    <w:p w14:paraId="2420E723" w14:textId="58E3FE9B" w:rsidR="006D3A7A" w:rsidRDefault="00AD461C">
      <w:pPr>
        <w:pStyle w:val="Contents1"/>
        <w:tabs>
          <w:tab w:val="right" w:leader="dot" w:pos="9029"/>
        </w:tabs>
      </w:pPr>
      <w:hyperlink w:anchor="__RefHeading___Toc1488_4053971637" w:history="1">
        <w:r w:rsidR="00215B55">
          <w:t>Documentação do Sistema</w:t>
        </w:r>
        <w:r w:rsidR="00215B55">
          <w:tab/>
        </w:r>
      </w:hyperlink>
      <w:r w:rsidR="00D412FE">
        <w:t>4</w:t>
      </w:r>
    </w:p>
    <w:p w14:paraId="1D4FFF10" w14:textId="75A7C7B1" w:rsidR="006D3A7A" w:rsidRDefault="00AD461C">
      <w:pPr>
        <w:pStyle w:val="Contents2"/>
        <w:tabs>
          <w:tab w:val="right" w:leader="dot" w:pos="9029"/>
        </w:tabs>
      </w:pPr>
      <w:hyperlink w:anchor="__RefHeading___Toc1490_4053971637" w:history="1">
        <w:r w:rsidR="00215B55">
          <w:t>Diagramas UML</w:t>
        </w:r>
        <w:r w:rsidR="00215B55">
          <w:tab/>
        </w:r>
      </w:hyperlink>
      <w:r w:rsidR="00D412FE">
        <w:t>4</w:t>
      </w:r>
    </w:p>
    <w:p w14:paraId="20F8B805" w14:textId="0DCC9633" w:rsidR="006D3A7A" w:rsidRDefault="00AD461C">
      <w:pPr>
        <w:pStyle w:val="Contents2"/>
        <w:tabs>
          <w:tab w:val="right" w:leader="dot" w:pos="9029"/>
        </w:tabs>
      </w:pPr>
      <w:hyperlink w:anchor="__RefHeading___Toc1492_4053971637" w:history="1">
        <w:r w:rsidR="00215B55">
          <w:t>Diagrama de caso de uso</w:t>
        </w:r>
        <w:r w:rsidR="00215B55">
          <w:tab/>
        </w:r>
      </w:hyperlink>
      <w:r w:rsidR="00D412FE">
        <w:t>4</w:t>
      </w:r>
    </w:p>
    <w:p w14:paraId="00B85BEE" w14:textId="42B540F5" w:rsidR="006D3A7A" w:rsidRDefault="00AD461C">
      <w:pPr>
        <w:pStyle w:val="Contents2"/>
        <w:tabs>
          <w:tab w:val="right" w:leader="dot" w:pos="9029"/>
        </w:tabs>
      </w:pPr>
      <w:hyperlink w:anchor="__RefHeading___Toc1494_4053971637" w:history="1">
        <w:r w:rsidR="00215B55">
          <w:t>Diagrama de sequência</w:t>
        </w:r>
        <w:r w:rsidR="00215B55">
          <w:tab/>
        </w:r>
      </w:hyperlink>
      <w:r w:rsidR="00D412FE">
        <w:t>4</w:t>
      </w:r>
    </w:p>
    <w:p w14:paraId="3BAB7135" w14:textId="4521228B" w:rsidR="006D3A7A" w:rsidRDefault="00AD461C">
      <w:pPr>
        <w:pStyle w:val="Contents2"/>
        <w:tabs>
          <w:tab w:val="right" w:leader="dot" w:pos="9029"/>
        </w:tabs>
      </w:pPr>
      <w:hyperlink w:anchor="__RefHeading___Toc1496_4053971637" w:history="1">
        <w:r w:rsidR="00215B55">
          <w:t>Interface do usuário</w:t>
        </w:r>
        <w:r w:rsidR="00215B55">
          <w:tab/>
        </w:r>
      </w:hyperlink>
      <w:r w:rsidR="00D412FE">
        <w:t>4</w:t>
      </w:r>
    </w:p>
    <w:p w14:paraId="3B22DD7D" w14:textId="0EC3B9E3" w:rsidR="006D3A7A" w:rsidRDefault="00AD461C">
      <w:pPr>
        <w:pStyle w:val="Contents2"/>
        <w:tabs>
          <w:tab w:val="right" w:leader="dot" w:pos="9029"/>
        </w:tabs>
      </w:pPr>
      <w:hyperlink w:anchor="__RefHeading___Toc1498_4053971637" w:history="1">
        <w:r w:rsidR="00215B55">
          <w:t>Funcionalidades Implementadas</w:t>
        </w:r>
        <w:r w:rsidR="00215B55">
          <w:tab/>
        </w:r>
      </w:hyperlink>
      <w:r w:rsidR="00D412FE">
        <w:t>4</w:t>
      </w:r>
    </w:p>
    <w:p w14:paraId="4397E48B" w14:textId="1713697A" w:rsidR="006D3A7A" w:rsidRDefault="00AD461C">
      <w:pPr>
        <w:pStyle w:val="Contents1"/>
        <w:tabs>
          <w:tab w:val="right" w:leader="dot" w:pos="9029"/>
        </w:tabs>
      </w:pPr>
      <w:hyperlink w:anchor="__RefHeading___Toc1500_4053971637" w:history="1">
        <w:r w:rsidR="00215B55">
          <w:t>Considerações Finais</w:t>
        </w:r>
        <w:r w:rsidR="00215B55">
          <w:tab/>
        </w:r>
      </w:hyperlink>
      <w:r w:rsidR="00D412FE">
        <w:t>5</w:t>
      </w:r>
    </w:p>
    <w:p w14:paraId="3527840F" w14:textId="77777777" w:rsidR="006D3A7A" w:rsidRDefault="00215B55">
      <w:r>
        <w:fldChar w:fldCharType="end"/>
      </w:r>
    </w:p>
    <w:p w14:paraId="48020BF0" w14:textId="77777777" w:rsidR="006D3A7A" w:rsidRDefault="006D3A7A">
      <w:pPr>
        <w:pageBreakBefore/>
        <w:rPr>
          <w:b/>
          <w:sz w:val="28"/>
          <w:szCs w:val="28"/>
        </w:rPr>
      </w:pPr>
    </w:p>
    <w:p w14:paraId="1190E3E3" w14:textId="77777777" w:rsidR="006D3A7A" w:rsidRDefault="00215B55">
      <w:pPr>
        <w:pStyle w:val="Ttulo1"/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14:paraId="7E832BF1" w14:textId="76765DE5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O presente projeto tem como objetivo o desenvolvimento de um sistema de e-commerce para a loja Little </w:t>
      </w:r>
      <w:proofErr w:type="spellStart"/>
      <w:r>
        <w:rPr>
          <w:sz w:val="24"/>
          <w:szCs w:val="24"/>
        </w:rPr>
        <w:t>Bunny</w:t>
      </w:r>
      <w:r w:rsidR="00661947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uma marca voltada para a produção e comercialização de peças artesanais em crochê. Criada por uma artista independente, a loja tem como propósito principal compartilhar a delicadeza e o cuidado envolvidos em cada criação, promovendo o artesanato como forma de expressão e sustento.</w:t>
      </w:r>
    </w:p>
    <w:p w14:paraId="0939AA66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O sistema será desenvolvido com foco na experiência do usuário, proporcionando uma navegação intuitiva, segura e acessível. A plataforma permitirá a exposição detalhada dos produtos – incluindo imagens, descrições, preços e disponibilidade – além de funcionalidades como carrinho de compras, sistema de pagamento online e cálculo de frete com entregas para todo o Brasil.</w:t>
      </w:r>
    </w:p>
    <w:p w14:paraId="044AC9A0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Como diferencial, o e-commerce contará com um chat online integrado, permitindo que a artista mantenha um contato direto com os clientes. Através desse canal, será possível tirar dúvidas, receber sugestões, acompanhar pedidos e oferecer um atendimento mais próximo e humanizado, fortalecendo ainda mais o vínculo com o público.</w:t>
      </w:r>
    </w:p>
    <w:p w14:paraId="4425A5F0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Além das vendas, o site também terá como objetivo fortalecer a identidade da marca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, aproximando a artista do seu público por meio de conteúdos que valorizem o processo artesanal, histórias por trás das peças e o conceito da loja. Dessa forma, o sistema atuará não apenas como uma vitrine virtual, mas como um canal de conexão entre criadora e clientes.</w:t>
      </w:r>
    </w:p>
    <w:p w14:paraId="5DFF1657" w14:textId="627F7A3C" w:rsidR="006D3A7A" w:rsidRDefault="00215B55" w:rsidP="00D412FE">
      <w:pPr>
        <w:spacing w:before="240" w:after="240"/>
        <w:jc w:val="both"/>
      </w:pPr>
      <w:r>
        <w:rPr>
          <w:sz w:val="24"/>
          <w:szCs w:val="24"/>
        </w:rPr>
        <w:t xml:space="preserve">A implementação desse e-commerce visa ampliar o alcance da loja, oferecer mais comodidade aos compradores e profissionalizar as vendas, consolidando a presença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 no mercado digital de produtos artesanais</w:t>
      </w:r>
    </w:p>
    <w:p w14:paraId="1E08E711" w14:textId="77777777" w:rsidR="006D3A7A" w:rsidRDefault="006D3A7A"/>
    <w:p w14:paraId="56953A63" w14:textId="77777777" w:rsidR="006D3A7A" w:rsidRDefault="00AD461C">
      <w:hyperlink r:id="rId7" w:history="1">
        <w:proofErr w:type="spellStart"/>
        <w:r w:rsidR="00215B55">
          <w:rPr>
            <w:rStyle w:val="Hyperlink"/>
          </w:rPr>
          <w:t>tchongo</w:t>
        </w:r>
        <w:proofErr w:type="spellEnd"/>
        <w:r w:rsidR="00215B55">
          <w:rPr>
            <w:rStyle w:val="Hyperlink"/>
          </w:rPr>
          <w:t>-AFK/PI-Grupo2: PI - 1°semestre</w:t>
        </w:r>
      </w:hyperlink>
    </w:p>
    <w:p w14:paraId="35EDBF2F" w14:textId="77777777" w:rsidR="006D3A7A" w:rsidRDefault="006D3A7A">
      <w:pPr>
        <w:pageBreakBefore/>
      </w:pPr>
    </w:p>
    <w:p w14:paraId="7CCC3208" w14:textId="77777777" w:rsidR="006D3A7A" w:rsidRDefault="00215B55">
      <w:pPr>
        <w:pStyle w:val="Ttulo1"/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14:paraId="40A85371" w14:textId="6FA572D6" w:rsidR="006D3A7A" w:rsidRDefault="00215B5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do sistema da Little </w:t>
      </w:r>
      <w:proofErr w:type="spellStart"/>
      <w:r>
        <w:rPr>
          <w:sz w:val="24"/>
          <w:szCs w:val="24"/>
        </w:rPr>
        <w:t>Bunny</w:t>
      </w:r>
      <w:r w:rsidR="00661947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refere-se ao conjunto de funcionalidades, características e requisitos que definem como o e-commerce será desenvolvido e operado, com o objetivo de atender às necessidades da artista responsável pela marca e de seus clientes. Este escopo delimita claramente o que estará dentro e fora do projeto, garantindo um direcionamento claro durante o processo de desenvolvimento.</w:t>
      </w:r>
    </w:p>
    <w:p w14:paraId="1495FDAE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Dentro do escopo do sistema estão funcionalidades essenciais como: o cadastro e exibição de produtos artesanais em crochê, com descrições detalhadas e imagens de alta qualidade; um carrinho de compras intuitivo; sistema de pagamento online seguro; cálculo automático de frete para entregas em todo o território nacional; e um painel administrativo para a gestão dos pedidos e do catálogo de produtos.</w:t>
      </w:r>
    </w:p>
    <w:p w14:paraId="5931B7B4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Além disso, o sistema contará com um chat online integrado, que permitirá à artista manter um canal de comunicação direto com seus clientes, proporcionando um atendimento personalizado, tirando dúvidas em tempo real e fortalecendo o relacionamento com o público.</w:t>
      </w:r>
    </w:p>
    <w:p w14:paraId="636156C5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Também fará parte do escopo a criação de uma interface amigável, além de recursos voltados à valorização do trabalho artesanal, mostram o processo criativo e reforçam a identidade da marca.</w:t>
      </w:r>
    </w:p>
    <w:p w14:paraId="284AB05D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Funcionalidades que envolvam logística automatizada, integração com </w:t>
      </w:r>
      <w:proofErr w:type="spellStart"/>
      <w:r>
        <w:rPr>
          <w:sz w:val="24"/>
          <w:szCs w:val="24"/>
        </w:rPr>
        <w:t>marketplaces</w:t>
      </w:r>
      <w:proofErr w:type="spellEnd"/>
      <w:r>
        <w:rPr>
          <w:sz w:val="24"/>
          <w:szCs w:val="24"/>
        </w:rPr>
        <w:t xml:space="preserve"> externos ou sistemas avançados de fidelização, por exemplo, não estão previstas neste primeiro escopo, podendo ser consideradas em fases futuras do projeto.</w:t>
      </w:r>
    </w:p>
    <w:p w14:paraId="545CAFBC" w14:textId="77777777" w:rsidR="006D3A7A" w:rsidRDefault="006D3A7A">
      <w:pPr>
        <w:spacing w:before="240" w:after="240"/>
        <w:jc w:val="both"/>
        <w:rPr>
          <w:sz w:val="24"/>
          <w:szCs w:val="24"/>
        </w:rPr>
      </w:pPr>
    </w:p>
    <w:p w14:paraId="02CE91DF" w14:textId="77777777" w:rsidR="006D3A7A" w:rsidRDefault="00215B55">
      <w:pPr>
        <w:pStyle w:val="Ttulo2"/>
        <w:ind w:left="0"/>
      </w:pPr>
      <w:bookmarkStart w:id="6" w:name="_Toc161762657"/>
      <w:r>
        <w:t>Objetivos do projeto</w:t>
      </w:r>
      <w:bookmarkEnd w:id="6"/>
    </w:p>
    <w:p w14:paraId="49BED1EE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O projeto do sistema de e-commerce da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 tem como objetivo alcançar uma série de resultados específicos que contribuam para o fortalecimento da marca, a ampliação das vendas e a melhoria na experiência do cliente. São eles:</w:t>
      </w:r>
    </w:p>
    <w:p w14:paraId="388880F7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Disponibilizar uma plataforma online funcional e atrativa</w:t>
      </w:r>
      <w:r>
        <w:rPr>
          <w:sz w:val="24"/>
          <w:szCs w:val="24"/>
        </w:rPr>
        <w:t xml:space="preserve"> para a exposição e venda de produtos artesanais em crochê, com navegação intuitiva e visual alinhado à identidade da marca.</w:t>
      </w:r>
    </w:p>
    <w:p w14:paraId="67C8449E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Oferecer um sistema de cadastro e gerenciamento de produtos</w:t>
      </w:r>
      <w:r>
        <w:rPr>
          <w:sz w:val="24"/>
          <w:szCs w:val="24"/>
        </w:rPr>
        <w:t>, permitindo que a artista adicione, edite ou remova itens do catálogo de forma prática e autônoma.</w:t>
      </w:r>
    </w:p>
    <w:p w14:paraId="08FD46C8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lastRenderedPageBreak/>
        <w:t>Implementar um carrinho de compras com finalização de pedidos simplificada</w:t>
      </w:r>
      <w:r>
        <w:rPr>
          <w:sz w:val="24"/>
          <w:szCs w:val="24"/>
        </w:rPr>
        <w:t>, promovendo uma experiência de compra fluida para o usuário.</w:t>
      </w:r>
    </w:p>
    <w:p w14:paraId="779110EA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Integrar métodos de pagamento online seguros</w:t>
      </w:r>
      <w:r>
        <w:rPr>
          <w:sz w:val="24"/>
          <w:szCs w:val="24"/>
        </w:rPr>
        <w:t>, facilitando a transação entre cliente e loja por meio de cartão de crédito, boleto bancário ou outras formas digitais.</w:t>
      </w:r>
    </w:p>
    <w:p w14:paraId="1342CBEF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Incluir cálculo automático de frete e suporte a entregas em todo o território nacional</w:t>
      </w:r>
      <w:r>
        <w:rPr>
          <w:sz w:val="24"/>
          <w:szCs w:val="24"/>
        </w:rPr>
        <w:t>, ampliando o alcance dos produtos da loja para clientes em diferentes regiões do Brasil.</w:t>
      </w:r>
    </w:p>
    <w:p w14:paraId="04964B19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Disponibilizar um sistema de chat online</w:t>
      </w:r>
      <w:r>
        <w:rPr>
          <w:sz w:val="24"/>
          <w:szCs w:val="24"/>
        </w:rPr>
        <w:t>, permitindo a comunicação em tempo real entre a artista e seus clientes, para esclarecimento de dúvidas, recebimento de feedbacks e atendimento personalizado.</w:t>
      </w:r>
    </w:p>
    <w:p w14:paraId="14CBA533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 xml:space="preserve">Fortalecer a identidade da marca 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>, por meio de seções dedicadas à história da loja, apresentação da artista e valorização do trabalho artesanal.</w:t>
      </w:r>
    </w:p>
    <w:p w14:paraId="638D41F5" w14:textId="77777777" w:rsidR="006D3A7A" w:rsidRDefault="00215B55">
      <w:pPr>
        <w:pStyle w:val="PargrafodaLista"/>
        <w:numPr>
          <w:ilvl w:val="0"/>
          <w:numId w:val="3"/>
        </w:numPr>
        <w:spacing w:before="240" w:after="240"/>
      </w:pPr>
      <w:r>
        <w:rPr>
          <w:b/>
          <w:bCs/>
          <w:sz w:val="24"/>
          <w:szCs w:val="24"/>
        </w:rPr>
        <w:t>Aumentar a visibilidade e as vendas da loja no ambiente digital</w:t>
      </w:r>
      <w:r>
        <w:rPr>
          <w:sz w:val="24"/>
          <w:szCs w:val="24"/>
        </w:rPr>
        <w:t>, atingindo novos públicos e fidelizando clientes por meio de uma presença online consolidada.</w:t>
      </w:r>
    </w:p>
    <w:p w14:paraId="3D284931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Esses resultados são fundamentais para que o sistema atenda às necessidades tanto da artista quanto dos usuários finais, promovendo um canal de vendas eficiente e um relacionamento mais próximo com o público</w:t>
      </w:r>
      <w:r>
        <w:t>.</w:t>
      </w:r>
    </w:p>
    <w:p w14:paraId="4D8CB9F0" w14:textId="77777777" w:rsidR="006D3A7A" w:rsidRDefault="006D3A7A"/>
    <w:p w14:paraId="2AC5FD90" w14:textId="77777777" w:rsidR="006D3A7A" w:rsidRDefault="00215B55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14:paraId="089D3AD5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Para o desenvolvimento do sistema de e-commerce da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>, foram utilizadas técnicas de levantamento de requisitos com o objetivo de compreender as necessidades da artista responsável pela loja e definir com clareza as funcionalidades essenciais para o sistema. O processo foi conduzido de forma simples e direta, considerando a natureza artesanal e personalizada do negócio.</w:t>
      </w:r>
    </w:p>
    <w:p w14:paraId="12E6B5BA" w14:textId="77777777" w:rsidR="006D3A7A" w:rsidRDefault="00215B55">
      <w:pPr>
        <w:pStyle w:val="Ttulo3"/>
        <w:spacing w:before="281" w:after="2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Entrevistas Diretas com a Artista</w:t>
      </w:r>
    </w:p>
    <w:p w14:paraId="37D66AD3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 principal técnica utilizada foi a </w:t>
      </w:r>
      <w:r>
        <w:rPr>
          <w:b/>
          <w:bCs/>
          <w:sz w:val="24"/>
          <w:szCs w:val="24"/>
        </w:rPr>
        <w:t>entrevista direta</w:t>
      </w:r>
      <w:r>
        <w:rPr>
          <w:sz w:val="24"/>
          <w:szCs w:val="24"/>
        </w:rPr>
        <w:t xml:space="preserve">, realizada com a própria criadora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. Por meio de conversas estruturadas, foram coletadas informações sobre:</w:t>
      </w:r>
    </w:p>
    <w:p w14:paraId="37CCFAB8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funcionamento atual da loja (produção, vendas, atendimento);</w:t>
      </w:r>
    </w:p>
    <w:p w14:paraId="4DBB250F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principais dificuldades enfrentadas no modelo manual ou em redes sociais;</w:t>
      </w:r>
    </w:p>
    <w:p w14:paraId="1F897D7A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expectativas com o sistema, como alcance nacional, aumento das vendas e facilidade de uso;</w:t>
      </w:r>
    </w:p>
    <w:p w14:paraId="789F80AB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sz w:val="24"/>
          <w:szCs w:val="24"/>
        </w:rPr>
        <w:t xml:space="preserve">A necessidade de um </w:t>
      </w:r>
      <w:r>
        <w:rPr>
          <w:b/>
          <w:bCs/>
          <w:sz w:val="24"/>
          <w:szCs w:val="24"/>
        </w:rPr>
        <w:t>chat online</w:t>
      </w:r>
      <w:r>
        <w:rPr>
          <w:sz w:val="24"/>
          <w:szCs w:val="24"/>
        </w:rPr>
        <w:t xml:space="preserve"> para comunicação em tempo real com os clientes.</w:t>
      </w:r>
    </w:p>
    <w:p w14:paraId="1A1807AD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Essas entrevistas permitiram mapear os fluxos de trabalho da artista e transformar suas demandas em funcionalidades concretas para o sistema.</w:t>
      </w:r>
    </w:p>
    <w:p w14:paraId="26EB2C86" w14:textId="77777777" w:rsidR="006D3A7A" w:rsidRDefault="00215B55">
      <w:pPr>
        <w:pStyle w:val="Ttulo3"/>
        <w:spacing w:before="281" w:after="2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Observação Informal e Análise de Referência</w:t>
      </w:r>
    </w:p>
    <w:p w14:paraId="2717DEC2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Foi feita também uma </w:t>
      </w:r>
      <w:r>
        <w:rPr>
          <w:b/>
          <w:bCs/>
          <w:sz w:val="24"/>
          <w:szCs w:val="24"/>
        </w:rPr>
        <w:t>observação informal</w:t>
      </w:r>
      <w:r>
        <w:rPr>
          <w:sz w:val="24"/>
          <w:szCs w:val="24"/>
        </w:rPr>
        <w:t xml:space="preserve"> da presença digital da loja, especialmente em redes sociais, onde a artista já divulgava seus produtos. Além disso, foram analisadas </w:t>
      </w:r>
      <w:r>
        <w:rPr>
          <w:b/>
          <w:bCs/>
          <w:sz w:val="24"/>
          <w:szCs w:val="24"/>
        </w:rPr>
        <w:t>referências de outros e-</w:t>
      </w:r>
      <w:proofErr w:type="spellStart"/>
      <w:r>
        <w:rPr>
          <w:b/>
          <w:bCs/>
          <w:sz w:val="24"/>
          <w:szCs w:val="24"/>
        </w:rPr>
        <w:t>commerces</w:t>
      </w:r>
      <w:proofErr w:type="spellEnd"/>
      <w:r>
        <w:rPr>
          <w:b/>
          <w:bCs/>
          <w:sz w:val="24"/>
          <w:szCs w:val="24"/>
        </w:rPr>
        <w:t xml:space="preserve"> de produtos artesanais</w:t>
      </w:r>
      <w:r>
        <w:rPr>
          <w:sz w:val="24"/>
          <w:szCs w:val="24"/>
        </w:rPr>
        <w:t xml:space="preserve">, para entender boas práticas e adaptar funcionalidades relevantes à realidade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.</w:t>
      </w:r>
    </w:p>
    <w:p w14:paraId="59C9764B" w14:textId="77777777" w:rsidR="006D3A7A" w:rsidRDefault="00215B55">
      <w:pPr>
        <w:pStyle w:val="Ttulo3"/>
        <w:spacing w:before="281" w:after="2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Brainstorming para Definição de Funcionalidades</w:t>
      </w:r>
    </w:p>
    <w:p w14:paraId="20CBEF78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Após o levantamento inicial, foi conduzida uma etapa de </w:t>
      </w:r>
      <w:r>
        <w:rPr>
          <w:b/>
          <w:bCs/>
          <w:sz w:val="24"/>
          <w:szCs w:val="24"/>
        </w:rPr>
        <w:t>brainstorming</w:t>
      </w:r>
      <w:r>
        <w:rPr>
          <w:sz w:val="24"/>
          <w:szCs w:val="24"/>
        </w:rPr>
        <w:t xml:space="preserve">, em conjunto com a artista, para definir quais funcionalidades seriam prioritárias para o sistema. Nesse momento, decidiu-se pela inclusão do </w:t>
      </w:r>
      <w:r>
        <w:rPr>
          <w:b/>
          <w:bCs/>
          <w:sz w:val="24"/>
          <w:szCs w:val="24"/>
        </w:rPr>
        <w:t>chat online</w:t>
      </w:r>
      <w:r>
        <w:rPr>
          <w:sz w:val="24"/>
          <w:szCs w:val="24"/>
        </w:rPr>
        <w:t>, pelo foco em entregas nacionais e pela criação de um layout que refletisse a identidade visual da marca.</w:t>
      </w:r>
    </w:p>
    <w:p w14:paraId="4AAE885D" w14:textId="77777777" w:rsidR="006D3A7A" w:rsidRDefault="006D3A7A"/>
    <w:p w14:paraId="24B23359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Essas técnicas garantiram que o sistema fosse planejado com base em necessidades reais, alinhado à rotina e aos objetivos da artista, e com foco na usabilidade e no crescimento sustentável da loja no ambiente digital.</w:t>
      </w:r>
    </w:p>
    <w:p w14:paraId="6368B5D2" w14:textId="77777777" w:rsidR="006D3A7A" w:rsidRDefault="006D3A7A"/>
    <w:p w14:paraId="431426FC" w14:textId="77777777" w:rsidR="006D3A7A" w:rsidRDefault="006D3A7A"/>
    <w:p w14:paraId="77286863" w14:textId="77777777" w:rsidR="006D3A7A" w:rsidRDefault="00215B55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14:paraId="64398BCF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Os requisitos funcionais descrevem as funcionalidades que o sistema deve oferecer para atender às necessidades dos usuários e da artista responsável pela loja. São eles:</w:t>
      </w:r>
    </w:p>
    <w:p w14:paraId="0EB56922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Cadastro de usuários</w:t>
      </w:r>
      <w:r>
        <w:rPr>
          <w:sz w:val="24"/>
          <w:szCs w:val="24"/>
        </w:rPr>
        <w:t>: Permitir que novos clientes criem contas com nome, e-mail, senha e informações de entrega.</w:t>
      </w:r>
    </w:p>
    <w:p w14:paraId="608EE42A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Login e autenticação de usuários</w:t>
      </w:r>
      <w:r>
        <w:rPr>
          <w:sz w:val="24"/>
          <w:szCs w:val="24"/>
        </w:rPr>
        <w:t>: Garantir acesso seguro à conta do cliente por meio de login com e-mail e senha.</w:t>
      </w:r>
    </w:p>
    <w:p w14:paraId="64D3FC8B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lastRenderedPageBreak/>
        <w:t>Cadastro e gerenciamento de produtos</w:t>
      </w:r>
      <w:r>
        <w:rPr>
          <w:sz w:val="24"/>
          <w:szCs w:val="24"/>
        </w:rPr>
        <w:t>: Permitir à artista adicionar, editar e remover produtos no sistema, incluindo nome, descrição, preço, imagens e quantidade disponível.</w:t>
      </w:r>
    </w:p>
    <w:p w14:paraId="338C3FCE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Visualização de produtos</w:t>
      </w:r>
      <w:r>
        <w:rPr>
          <w:sz w:val="24"/>
          <w:szCs w:val="24"/>
        </w:rPr>
        <w:t>: Permitir aos usuários visualizar os produtos disponíveis, com imagens, descrições e preços.</w:t>
      </w:r>
    </w:p>
    <w:p w14:paraId="26789D7A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Busca e filtragem de produtos</w:t>
      </w:r>
      <w:r>
        <w:rPr>
          <w:sz w:val="24"/>
          <w:szCs w:val="24"/>
        </w:rPr>
        <w:t>: Oferecer ferramentas para facilitar a localização de produtos por nome, categoria ou preço.</w:t>
      </w:r>
    </w:p>
    <w:p w14:paraId="7C3E0A6A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Carrinho de compras</w:t>
      </w:r>
      <w:r>
        <w:rPr>
          <w:sz w:val="24"/>
          <w:szCs w:val="24"/>
        </w:rPr>
        <w:t>: Permitir que o usuário adicione e remova produtos do carrinho antes de finalizar a compra.</w:t>
      </w:r>
    </w:p>
    <w:p w14:paraId="73226E14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Finalização de pedido (checkout)</w:t>
      </w:r>
      <w:r>
        <w:rPr>
          <w:sz w:val="24"/>
          <w:szCs w:val="24"/>
        </w:rPr>
        <w:t>: Permitir que o cliente revise o pedido, selecione o método de pagamento e conclua a compra.</w:t>
      </w:r>
    </w:p>
    <w:p w14:paraId="0AE5F2ED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Sistema de pagamento online</w:t>
      </w:r>
      <w:r>
        <w:rPr>
          <w:sz w:val="24"/>
          <w:szCs w:val="24"/>
        </w:rPr>
        <w:t>: Integrar formas de pagamento digital, como cartão de crédito, boleto bancário ou PIX.</w:t>
      </w:r>
    </w:p>
    <w:p w14:paraId="32A512BD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Cálculo de frete e envio para todo o Brasil</w:t>
      </w:r>
      <w:r>
        <w:rPr>
          <w:sz w:val="24"/>
          <w:szCs w:val="24"/>
        </w:rPr>
        <w:t>: Estimar o valor do frete com base no CEP do cliente.</w:t>
      </w:r>
    </w:p>
    <w:p w14:paraId="01CCAFAF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Chat online</w:t>
      </w:r>
      <w:r>
        <w:rPr>
          <w:sz w:val="24"/>
          <w:szCs w:val="24"/>
        </w:rPr>
        <w:t>: Disponibilizar um canal direto de comunicação entre o cliente e a artista, para dúvidas, sugestões ou suporte.</w:t>
      </w:r>
    </w:p>
    <w:p w14:paraId="247C89F1" w14:textId="77777777" w:rsidR="006D3A7A" w:rsidRDefault="00215B55">
      <w:pPr>
        <w:pStyle w:val="PargrafodaLista"/>
        <w:numPr>
          <w:ilvl w:val="0"/>
          <w:numId w:val="5"/>
        </w:numPr>
        <w:spacing w:before="240" w:after="240"/>
        <w:jc w:val="both"/>
      </w:pPr>
      <w:r>
        <w:rPr>
          <w:b/>
          <w:bCs/>
          <w:sz w:val="24"/>
          <w:szCs w:val="24"/>
        </w:rPr>
        <w:t>Painel administrativo</w:t>
      </w:r>
      <w:r>
        <w:rPr>
          <w:sz w:val="24"/>
          <w:szCs w:val="24"/>
        </w:rPr>
        <w:t>: Disponibilizar para a artista um painel para gerenciar produtos, pedidos, clientes e mensagens.</w:t>
      </w:r>
    </w:p>
    <w:p w14:paraId="58C4B353" w14:textId="77777777" w:rsidR="006D3A7A" w:rsidRDefault="006D3A7A"/>
    <w:p w14:paraId="0D2060A8" w14:textId="77777777" w:rsidR="006D3A7A" w:rsidRDefault="006D3A7A">
      <w:pPr>
        <w:rPr>
          <w:b/>
          <w:sz w:val="24"/>
          <w:szCs w:val="24"/>
        </w:rPr>
      </w:pPr>
    </w:p>
    <w:p w14:paraId="2E28B6EB" w14:textId="77777777" w:rsidR="006D3A7A" w:rsidRDefault="00215B55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14:paraId="6AFE1D73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Os requisitos não funcionais descrevem características técnicas e operacionais do sistema, que não se referem diretamente às funcionalidades, mas são fundamentais para o seu bom funcionamento. São eles:</w:t>
      </w:r>
    </w:p>
    <w:p w14:paraId="31BCBAF1" w14:textId="77777777"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Conectividade com a internet</w:t>
      </w:r>
      <w:r>
        <w:rPr>
          <w:sz w:val="24"/>
          <w:szCs w:val="24"/>
        </w:rPr>
        <w:t>: O sistema depende de conexão com a internet para que os usuários possam visualizar produtos, realizar compras e utilizar o chat online.</w:t>
      </w:r>
    </w:p>
    <w:p w14:paraId="305C7443" w14:textId="77777777"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Compatibilidade com dispositivos móveis</w:t>
      </w:r>
      <w:r>
        <w:rPr>
          <w:sz w:val="24"/>
          <w:szCs w:val="24"/>
        </w:rPr>
        <w:t>: O site deve ser responsivo, adaptando-se a diferentes tamanhos de tela (celular, tablet, desktop).</w:t>
      </w:r>
    </w:p>
    <w:p w14:paraId="65E4F778" w14:textId="77777777"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Segurança dos dados</w:t>
      </w:r>
      <w:r>
        <w:rPr>
          <w:sz w:val="24"/>
          <w:szCs w:val="24"/>
        </w:rPr>
        <w:t>: O sistema deve proteger as informações dos usuários por meio de criptografia e boas práticas de segurança.</w:t>
      </w:r>
    </w:p>
    <w:p w14:paraId="1BF69B3A" w14:textId="77777777"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lastRenderedPageBreak/>
        <w:t>Desempenho adequado</w:t>
      </w:r>
      <w:r>
        <w:rPr>
          <w:sz w:val="24"/>
          <w:szCs w:val="24"/>
        </w:rPr>
        <w:t>: As páginas devem carregar rapidamente e o sistema deve responder às ações do usuário de forma fluida.</w:t>
      </w:r>
    </w:p>
    <w:p w14:paraId="5EADB15F" w14:textId="77777777"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Disponibilidade</w:t>
      </w:r>
      <w:r>
        <w:rPr>
          <w:sz w:val="24"/>
          <w:szCs w:val="24"/>
        </w:rPr>
        <w:t>: O sistema deve estar disponível para acesso 24 horas por dia, 7 dias por semana.</w:t>
      </w:r>
    </w:p>
    <w:p w14:paraId="487A7748" w14:textId="77777777" w:rsidR="006D3A7A" w:rsidRDefault="00215B55">
      <w:pPr>
        <w:pStyle w:val="PargrafodaLista"/>
        <w:numPr>
          <w:ilvl w:val="0"/>
          <w:numId w:val="6"/>
        </w:numPr>
        <w:spacing w:before="240" w:after="240"/>
        <w:jc w:val="both"/>
      </w:pPr>
      <w:r>
        <w:rPr>
          <w:b/>
          <w:bCs/>
          <w:sz w:val="24"/>
          <w:szCs w:val="24"/>
        </w:rPr>
        <w:t>Facilidade de uso (usabilidade)</w:t>
      </w:r>
      <w:r>
        <w:rPr>
          <w:sz w:val="24"/>
          <w:szCs w:val="24"/>
        </w:rPr>
        <w:t>: A interface deve ser simples e intuitiva, garantindo que usuários com pouca familiaridade com tecnologia consigam navegar e comprar com facilidade.</w:t>
      </w:r>
    </w:p>
    <w:p w14:paraId="1D3EE2F8" w14:textId="77777777" w:rsidR="006D3A7A" w:rsidRDefault="006D3A7A">
      <w:pPr>
        <w:rPr>
          <w:b/>
          <w:bCs/>
          <w:sz w:val="24"/>
          <w:szCs w:val="24"/>
        </w:rPr>
      </w:pPr>
    </w:p>
    <w:p w14:paraId="10960775" w14:textId="77777777" w:rsidR="006D3A7A" w:rsidRDefault="006D3A7A">
      <w:pPr>
        <w:rPr>
          <w:b/>
          <w:sz w:val="24"/>
          <w:szCs w:val="24"/>
        </w:rPr>
      </w:pPr>
    </w:p>
    <w:p w14:paraId="75986953" w14:textId="33CD3538" w:rsidR="006D3A7A" w:rsidRDefault="00D412FE" w:rsidP="00D412FE">
      <w:pPr>
        <w:pStyle w:val="Ttulo1"/>
      </w:pPr>
      <w:r>
        <w:t>Cronograma</w:t>
      </w: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D3A7A" w14:paraId="0C81743B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8C6F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851E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C769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09/04 a</w:t>
            </w:r>
          </w:p>
          <w:p w14:paraId="07AAD61F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23/04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27F9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30/04 a</w:t>
            </w:r>
          </w:p>
          <w:p w14:paraId="553B4496" w14:textId="77777777" w:rsidR="006D3A7A" w:rsidRDefault="00215B55">
            <w:r>
              <w:rPr>
                <w:b/>
                <w:bCs/>
              </w:rPr>
              <w:t>07/05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131F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07/05 a 21/05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63EE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21/05 a 04/06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8DE" w14:textId="77777777" w:rsidR="006D3A7A" w:rsidRDefault="00215B5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11/06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EA76" w14:textId="77777777" w:rsidR="006D3A7A" w:rsidRDefault="00215B5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18/06</w:t>
            </w:r>
          </w:p>
        </w:tc>
      </w:tr>
      <w:tr w:rsidR="006D3A7A" w14:paraId="66F45252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BA39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FECB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5C4E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FCC4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E2A3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759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46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4CC8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 w14:paraId="5695354D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006F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8AB4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CFD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4AA4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3FD5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A872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DDA0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3683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 w14:paraId="348DE9D2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B299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7970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A011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98F9" w14:textId="77777777"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5867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605A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3D20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EC10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 w14:paraId="13F53B38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E61F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FC04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0D9A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B95D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1EB1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A85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81A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9558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 w14:paraId="346C0FD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9C8D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9275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60D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881" w14:textId="77777777"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D72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C849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7F8B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EE5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 w14:paraId="525F8773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7B16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C0BF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63B5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0E91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953B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05A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69B8" w14:textId="77777777"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7655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D3A7A" w14:paraId="0CDBAB44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282F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7202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95E3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F32A" w14:textId="77777777" w:rsidR="006D3A7A" w:rsidRDefault="006D3A7A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79F5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94D4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675A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B578" w14:textId="77777777" w:rsidR="006D3A7A" w:rsidRDefault="006D3A7A">
            <w:pPr>
              <w:widowControl w:val="0"/>
              <w:spacing w:line="240" w:lineRule="auto"/>
              <w:jc w:val="center"/>
            </w:pPr>
          </w:p>
        </w:tc>
      </w:tr>
      <w:tr w:rsidR="006D3A7A" w14:paraId="60BAA2D6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E1E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7A81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6607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F91B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3D21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D6EE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4E4A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40F4" w14:textId="77777777" w:rsidR="006D3A7A" w:rsidRDefault="006D3A7A">
            <w:pPr>
              <w:widowControl w:val="0"/>
              <w:spacing w:line="240" w:lineRule="auto"/>
              <w:jc w:val="center"/>
            </w:pPr>
          </w:p>
        </w:tc>
      </w:tr>
      <w:tr w:rsidR="006D3A7A" w14:paraId="0286E28D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CF8B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059A" w14:textId="77777777"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B366" w14:textId="77777777"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0A5A" w14:textId="77777777"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DE50" w14:textId="77777777"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5EB4" w14:textId="77777777" w:rsidR="006D3A7A" w:rsidRDefault="006D3A7A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0FB5" w14:textId="77777777" w:rsidR="006D3A7A" w:rsidRDefault="00215B55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750" w14:textId="77777777" w:rsidR="006D3A7A" w:rsidRDefault="00215B5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0BADEE54" w14:textId="77777777" w:rsidR="006D3A7A" w:rsidRDefault="00215B55">
      <w:pPr>
        <w:pStyle w:val="Ttulo1"/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14:paraId="2A9CC6D9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Neste capítulo, são apresentados os documentos técnicos que descrevem os aspectos fundamentais do sistema de e-commerce desenvolvido para a loja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>, fornecendo uma base sólida para sua compreensão, uso e manutenção futura.</w:t>
      </w:r>
    </w:p>
    <w:p w14:paraId="5B85321E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A documentação é uma parte essencial do processo de desenvolvimento de software, pois registra de forma detalhada as decisões tomadas ao longo do projeto, os requisitos definidos, a estrutura do sistema e suas funcionalidades principais — como </w:t>
      </w:r>
      <w:r>
        <w:rPr>
          <w:sz w:val="24"/>
          <w:szCs w:val="24"/>
        </w:rPr>
        <w:lastRenderedPageBreak/>
        <w:t xml:space="preserve">o cadastro de produtos, o sistema de compras online e o </w:t>
      </w:r>
      <w:r>
        <w:rPr>
          <w:b/>
          <w:bCs/>
          <w:sz w:val="24"/>
          <w:szCs w:val="24"/>
        </w:rPr>
        <w:t>chat integrado para comunicação com os clientes</w:t>
      </w:r>
      <w:r>
        <w:rPr>
          <w:sz w:val="24"/>
          <w:szCs w:val="24"/>
        </w:rPr>
        <w:t>.</w:t>
      </w:r>
    </w:p>
    <w:p w14:paraId="1FE08DFB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Esses documentos servem como referência tanto para a equipe técnica responsável pela evolução do sistema quanto para os usuários administradores (no caso, a própria artista da loja), garantindo clareza no funcionamento da plataforma, facilitando futuras atualizações e possibilitando a identificação de melhorias.</w:t>
      </w:r>
    </w:p>
    <w:p w14:paraId="04B38AF0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>A documentação inclui: levantamento de requisitos funcionais e não funcionais, escopo do sistema, modelo de dados, fluxogramas de processos, diagramas de casos de uso, além de instruções básicas de uso da plataforma por parte do administrador e dos clientes.</w:t>
      </w:r>
    </w:p>
    <w:p w14:paraId="76E5C7DD" w14:textId="77777777" w:rsidR="006D3A7A" w:rsidRDefault="006D3A7A">
      <w:pPr>
        <w:jc w:val="both"/>
      </w:pPr>
    </w:p>
    <w:p w14:paraId="68316FB4" w14:textId="77777777" w:rsidR="006D3A7A" w:rsidRDefault="006D3A7A">
      <w:pPr>
        <w:jc w:val="both"/>
      </w:pPr>
    </w:p>
    <w:p w14:paraId="4B97477F" w14:textId="77777777" w:rsidR="006D3A7A" w:rsidRDefault="00215B55">
      <w:pPr>
        <w:pStyle w:val="Ttulo2"/>
      </w:pPr>
      <w:bookmarkStart w:id="15" w:name="_Toc161762662"/>
      <w:r>
        <w:t>Metodologia de Desenvolvimento</w:t>
      </w:r>
      <w:bookmarkEnd w:id="15"/>
    </w:p>
    <w:p w14:paraId="059EBDB0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O desenvolvimento do sistema de e-commerce da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 xml:space="preserve"> foi guiado por um conjunto de processos, práticas e diretrizes que estruturaram todas as etapas do projeto, desde a concepção até a entrega e manutenção do produto final. A escolha de uma metodologia apropriada foi fundamental para garantir organização, clareza nas decisões e eficiência na execução das atividades ao longo do ciclo de vida do software.</w:t>
      </w:r>
    </w:p>
    <w:p w14:paraId="35DFC7A7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Neste projeto, optou-se por uma abordagem </w:t>
      </w:r>
      <w:r>
        <w:rPr>
          <w:b/>
          <w:bCs/>
          <w:sz w:val="24"/>
          <w:szCs w:val="24"/>
        </w:rPr>
        <w:t>ágil</w:t>
      </w:r>
      <w:r>
        <w:rPr>
          <w:sz w:val="24"/>
          <w:szCs w:val="24"/>
        </w:rPr>
        <w:t xml:space="preserve">, baseada nos princípios do </w:t>
      </w:r>
      <w:r>
        <w:rPr>
          <w:b/>
          <w:bCs/>
          <w:sz w:val="24"/>
          <w:szCs w:val="24"/>
        </w:rPr>
        <w:t>Scrum</w:t>
      </w:r>
      <w:r>
        <w:rPr>
          <w:sz w:val="24"/>
          <w:szCs w:val="24"/>
        </w:rPr>
        <w:t xml:space="preserve">, devido à sua flexibilidade, foco na entrega contínua de valor e facilidade de adaptação às necessidades da artista responsável pela loja. O uso dessa metodologia permitiu realizar reuniões frequentes, identificar prioridades com agilidade e implementar o sistema por meio de entregas incrementais — como o cadastro de produtos, o sistema de compras online e o </w:t>
      </w:r>
      <w:r>
        <w:rPr>
          <w:b/>
          <w:bCs/>
          <w:sz w:val="24"/>
          <w:szCs w:val="24"/>
        </w:rPr>
        <w:t>chat em tempo real</w:t>
      </w:r>
      <w:r>
        <w:rPr>
          <w:sz w:val="24"/>
          <w:szCs w:val="24"/>
        </w:rPr>
        <w:t xml:space="preserve"> para atendimento ao cliente.</w:t>
      </w:r>
    </w:p>
    <w:p w14:paraId="64FB2CC7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Durante a fase de planejamento e definição das funcionalidades, foram utilizados como </w:t>
      </w:r>
      <w:r>
        <w:rPr>
          <w:b/>
          <w:bCs/>
          <w:sz w:val="24"/>
          <w:szCs w:val="24"/>
        </w:rPr>
        <w:t xml:space="preserve">referência os sites da </w:t>
      </w:r>
      <w:proofErr w:type="spellStart"/>
      <w:r>
        <w:rPr>
          <w:b/>
          <w:bCs/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(pela estrutura eficiente de navegação e compra) e o </w:t>
      </w:r>
      <w:r>
        <w:rPr>
          <w:b/>
          <w:bCs/>
          <w:sz w:val="24"/>
          <w:szCs w:val="24"/>
        </w:rPr>
        <w:t>Elo7</w:t>
      </w:r>
      <w:r>
        <w:rPr>
          <w:sz w:val="24"/>
          <w:szCs w:val="24"/>
        </w:rPr>
        <w:t xml:space="preserve"> (por ser uma plataforma voltada ao artesanato e ao trabalho manual, com foco semelhante ao da Little </w:t>
      </w:r>
      <w:proofErr w:type="spellStart"/>
      <w:r>
        <w:rPr>
          <w:sz w:val="24"/>
          <w:szCs w:val="24"/>
        </w:rPr>
        <w:t>Bunnys</w:t>
      </w:r>
      <w:proofErr w:type="spellEnd"/>
      <w:r>
        <w:rPr>
          <w:sz w:val="24"/>
          <w:szCs w:val="24"/>
        </w:rPr>
        <w:t>). Essas referências ajudaram na definição da organização dos produtos, do fluxo de compra e da apresentação visual que valoriza o aspecto artesanal das peças.</w:t>
      </w:r>
    </w:p>
    <w:p w14:paraId="12F1C9B4" w14:textId="77777777" w:rsidR="006D3A7A" w:rsidRDefault="00215B5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 metodologia adotada favoreceu uma comunicação constante entre o desenvolvedor e a artista, possibilitando feedbacks rápidos e ajustes ao longo do processo, especialmente em aspectos relacionados à usabilidade, identidade visual e conexão com o público-alvo.</w:t>
      </w:r>
    </w:p>
    <w:p w14:paraId="60D3B815" w14:textId="77777777" w:rsidR="006D3A7A" w:rsidRDefault="00215B5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essa abordagem, foi possível desenvolver um sistema funcional, centrado no usuário e alinhado às expectativas da criadora da marca, com potencial para crescer e se adaptar às futuras necessidades do negócio.</w:t>
      </w:r>
    </w:p>
    <w:p w14:paraId="3549F896" w14:textId="77777777" w:rsidR="006D3A7A" w:rsidRDefault="006D3A7A">
      <w:pPr>
        <w:jc w:val="both"/>
      </w:pPr>
    </w:p>
    <w:p w14:paraId="71D26F1A" w14:textId="77777777" w:rsidR="006D3A7A" w:rsidRDefault="00215B55">
      <w:pPr>
        <w:pStyle w:val="Ttulo2"/>
      </w:pPr>
      <w:bookmarkStart w:id="16" w:name="_Toc161762663"/>
      <w:bookmarkStart w:id="17" w:name="__RefHeading___Toc1490_4053971637"/>
      <w:r>
        <w:t>Diagramas UML:</w:t>
      </w:r>
      <w:bookmarkEnd w:id="16"/>
      <w:bookmarkEnd w:id="17"/>
    </w:p>
    <w:p w14:paraId="30FD25C4" w14:textId="77777777" w:rsidR="006D3A7A" w:rsidRDefault="00215B55">
      <w:pPr>
        <w:pStyle w:val="Ttulo2"/>
      </w:pPr>
      <w:bookmarkStart w:id="18" w:name="__RefHeading___Toc1492_4053971637"/>
      <w:bookmarkStart w:id="19" w:name="_Toc161762664"/>
      <w:r>
        <w:t>Diagrama de caso de uso</w:t>
      </w:r>
      <w:bookmarkEnd w:id="18"/>
      <w:bookmarkEnd w:id="19"/>
    </w:p>
    <w:p w14:paraId="7A9EAAA3" w14:textId="77777777" w:rsidR="006D3A7A" w:rsidRDefault="00215B55">
      <w:r>
        <w:rPr>
          <w:noProof/>
        </w:rPr>
        <w:drawing>
          <wp:inline distT="0" distB="0" distL="0" distR="0" wp14:anchorId="21EDDB41" wp14:editId="3D011EBC">
            <wp:extent cx="5724528" cy="5210178"/>
            <wp:effectExtent l="0" t="0" r="9522" b="9522"/>
            <wp:docPr id="4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5210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0538A2" w14:textId="77777777" w:rsidR="006D3A7A" w:rsidRDefault="00215B55">
      <w:pPr>
        <w:pStyle w:val="Ttulo2"/>
      </w:pPr>
      <w:bookmarkStart w:id="20" w:name="_Toc1617626641"/>
      <w:bookmarkStart w:id="21" w:name="__RefHeading___Toc1492_40539716371"/>
      <w:r>
        <w:lastRenderedPageBreak/>
        <w:t xml:space="preserve">Diagrama de </w:t>
      </w:r>
      <w:bookmarkEnd w:id="20"/>
      <w:r>
        <w:t>Contexto</w:t>
      </w:r>
      <w:bookmarkEnd w:id="21"/>
    </w:p>
    <w:p w14:paraId="475A7DC9" w14:textId="77777777" w:rsidR="006D3A7A" w:rsidRDefault="00215B55">
      <w:r>
        <w:rPr>
          <w:noProof/>
        </w:rPr>
        <w:drawing>
          <wp:inline distT="0" distB="0" distL="0" distR="0" wp14:anchorId="6F04EF21" wp14:editId="2B56C737">
            <wp:extent cx="5724528" cy="4438653"/>
            <wp:effectExtent l="0" t="0" r="9522" b="0"/>
            <wp:docPr id="5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4438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22" w:name="_xmux0r3xll0b"/>
      <w:bookmarkStart w:id="23" w:name="_Toc161762665"/>
      <w:bookmarkEnd w:id="22"/>
      <w:bookmarkEnd w:id="23"/>
    </w:p>
    <w:p w14:paraId="7598672D" w14:textId="77777777" w:rsidR="006D3A7A" w:rsidRDefault="00215B55">
      <w:pPr>
        <w:pStyle w:val="Ttulo2"/>
      </w:pPr>
      <w:bookmarkStart w:id="24" w:name="__RefHeading___Toc1496_4053971637"/>
      <w:r>
        <w:lastRenderedPageBreak/>
        <w:t>Interface do usuário</w:t>
      </w:r>
      <w:bookmarkEnd w:id="24"/>
      <w:r w:rsidR="00FC7A3E">
        <w:t>:</w:t>
      </w:r>
    </w:p>
    <w:p w14:paraId="72BB1D69" w14:textId="77777777" w:rsidR="00FC7A3E" w:rsidRDefault="00FC7A3E" w:rsidP="00FC7A3E">
      <w:pPr>
        <w:pStyle w:val="NormalWeb"/>
      </w:pPr>
      <w:r>
        <w:rPr>
          <w:noProof/>
        </w:rPr>
        <w:drawing>
          <wp:inline distT="0" distB="0" distL="0" distR="0" wp14:anchorId="3B255722" wp14:editId="228C7823">
            <wp:extent cx="5766061" cy="3495675"/>
            <wp:effectExtent l="0" t="0" r="6350" b="0"/>
            <wp:docPr id="6" name="Imagem 6" descr="C:\Users\PAOLA~1.OLI\AppData\Local\Temp\{095A504A-F35B-4CDE-9780-2D2AD696C390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OLA~1.OLI\AppData\Local\Temp\{095A504A-F35B-4CDE-9780-2D2AD696C390}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6" cy="35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2CEC" w14:textId="77777777" w:rsidR="00FC7A3E" w:rsidRPr="00FC7A3E" w:rsidRDefault="00FC7A3E" w:rsidP="00FC7A3E"/>
    <w:p w14:paraId="111C233E" w14:textId="77777777" w:rsidR="00FC7A3E" w:rsidRPr="00FC7A3E" w:rsidRDefault="00FC7A3E" w:rsidP="00FC7A3E"/>
    <w:p w14:paraId="7F80BC43" w14:textId="77777777" w:rsidR="006D3A7A" w:rsidRDefault="00215B55">
      <w:pPr>
        <w:pStyle w:val="Ttulo2"/>
      </w:pPr>
      <w:bookmarkStart w:id="25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5"/>
    </w:p>
    <w:p w14:paraId="08C36622" w14:textId="77777777" w:rsidR="009C6453" w:rsidRPr="009C6453" w:rsidRDefault="009C6453" w:rsidP="009C6453"/>
    <w:p w14:paraId="4B31C958" w14:textId="77777777" w:rsidR="00FC7A3E" w:rsidRDefault="00FC7A3E" w:rsidP="00FC7A3E">
      <w:pPr>
        <w:pStyle w:val="PargrafodaLista"/>
        <w:numPr>
          <w:ilvl w:val="0"/>
          <w:numId w:val="7"/>
        </w:numPr>
      </w:pPr>
      <w:r>
        <w:t>Chat Online via Site</w:t>
      </w:r>
      <w:r w:rsidR="009C6453">
        <w:t xml:space="preserve"> (Implementada)</w:t>
      </w:r>
    </w:p>
    <w:p w14:paraId="50060823" w14:textId="77777777" w:rsidR="00FC7A3E" w:rsidRDefault="00FC7A3E" w:rsidP="00FC7A3E">
      <w:pPr>
        <w:pStyle w:val="PargrafodaLista"/>
      </w:pPr>
    </w:p>
    <w:p w14:paraId="12731862" w14:textId="77777777" w:rsidR="00FC7A3E" w:rsidRDefault="00FC7A3E" w:rsidP="009C6453">
      <w:pPr>
        <w:pStyle w:val="PargrafodaLista"/>
        <w:numPr>
          <w:ilvl w:val="0"/>
          <w:numId w:val="7"/>
        </w:numPr>
      </w:pPr>
      <w:r>
        <w:t>Calculo automático de Frete para todo o Brasil</w:t>
      </w:r>
      <w:r w:rsidR="009C6453">
        <w:t xml:space="preserve"> (Prometida)</w:t>
      </w:r>
    </w:p>
    <w:p w14:paraId="647B3021" w14:textId="77777777" w:rsidR="009C6453" w:rsidRDefault="009C6453" w:rsidP="009C6453">
      <w:pPr>
        <w:pStyle w:val="PargrafodaLista"/>
      </w:pPr>
    </w:p>
    <w:p w14:paraId="64F25B98" w14:textId="77777777" w:rsidR="009C6453" w:rsidRDefault="009C6453" w:rsidP="009C6453">
      <w:pPr>
        <w:pStyle w:val="PargrafodaLista"/>
        <w:numPr>
          <w:ilvl w:val="0"/>
          <w:numId w:val="7"/>
        </w:numPr>
      </w:pPr>
      <w:r>
        <w:t>Visual do Carrinho - Calculo de Produtos (Implementada)</w:t>
      </w:r>
    </w:p>
    <w:p w14:paraId="40B0CEDB" w14:textId="77777777" w:rsidR="009C6453" w:rsidRDefault="009C6453" w:rsidP="009C6453">
      <w:pPr>
        <w:pStyle w:val="PargrafodaLista"/>
      </w:pPr>
    </w:p>
    <w:p w14:paraId="59FC6BF8" w14:textId="77777777" w:rsidR="009C6453" w:rsidRDefault="009C6453" w:rsidP="009C6453">
      <w:pPr>
        <w:pStyle w:val="PargrafodaLista"/>
        <w:numPr>
          <w:ilvl w:val="0"/>
          <w:numId w:val="7"/>
        </w:numPr>
      </w:pPr>
      <w:r>
        <w:t>Integração via WhatsApp / Instagram (Implementada)</w:t>
      </w:r>
    </w:p>
    <w:p w14:paraId="43C6DCB7" w14:textId="77777777" w:rsidR="009C6453" w:rsidRDefault="009C6453" w:rsidP="009C6453">
      <w:pPr>
        <w:pStyle w:val="PargrafodaLista"/>
      </w:pPr>
    </w:p>
    <w:p w14:paraId="3F0E273B" w14:textId="77777777" w:rsidR="009C6453" w:rsidRPr="00FC7A3E" w:rsidRDefault="009C6453" w:rsidP="009C6453">
      <w:pPr>
        <w:pStyle w:val="PargrafodaLista"/>
        <w:numPr>
          <w:ilvl w:val="0"/>
          <w:numId w:val="7"/>
        </w:numPr>
      </w:pPr>
      <w:r>
        <w:t>Compatibilidade com Celulares (Implementada)</w:t>
      </w:r>
    </w:p>
    <w:p w14:paraId="1D03D89B" w14:textId="77777777" w:rsidR="00FC7A3E" w:rsidRDefault="00FC7A3E" w:rsidP="00FC7A3E"/>
    <w:p w14:paraId="37996170" w14:textId="77777777" w:rsidR="00FC7A3E" w:rsidRDefault="00FC7A3E" w:rsidP="00FC7A3E"/>
    <w:p w14:paraId="123BE932" w14:textId="77777777" w:rsidR="00FC7A3E" w:rsidRDefault="00FC7A3E" w:rsidP="00FC7A3E"/>
    <w:p w14:paraId="1F6DDF09" w14:textId="77777777" w:rsidR="00FC7A3E" w:rsidRDefault="00FC7A3E" w:rsidP="00FC7A3E"/>
    <w:p w14:paraId="551214C4" w14:textId="77777777" w:rsidR="00FC7A3E" w:rsidRDefault="00FC7A3E" w:rsidP="00FC7A3E"/>
    <w:p w14:paraId="31B37B65" w14:textId="77777777" w:rsidR="00FC7A3E" w:rsidRDefault="00FC7A3E" w:rsidP="00FC7A3E"/>
    <w:p w14:paraId="4D91A383" w14:textId="77777777" w:rsidR="00FC7A3E" w:rsidRDefault="00FC7A3E" w:rsidP="00FC7A3E"/>
    <w:p w14:paraId="673ABFEA" w14:textId="77777777" w:rsidR="00FC7A3E" w:rsidRDefault="00FC7A3E" w:rsidP="00FC7A3E"/>
    <w:p w14:paraId="53E1605A" w14:textId="77777777" w:rsidR="00FC7A3E" w:rsidRDefault="00FC7A3E" w:rsidP="00FC7A3E"/>
    <w:p w14:paraId="083A4F90" w14:textId="77777777" w:rsidR="00FC7A3E" w:rsidRDefault="00FC7A3E" w:rsidP="00FC7A3E"/>
    <w:p w14:paraId="400B0C3F" w14:textId="77777777" w:rsidR="00FC7A3E" w:rsidRDefault="00FC7A3E" w:rsidP="00FC7A3E"/>
    <w:p w14:paraId="02E1AAED" w14:textId="77777777" w:rsidR="00FC7A3E" w:rsidRDefault="00FC7A3E" w:rsidP="00FC7A3E"/>
    <w:p w14:paraId="2666F800" w14:textId="77777777" w:rsidR="00FC7A3E" w:rsidRPr="00FC7A3E" w:rsidRDefault="00FC7A3E" w:rsidP="00FC7A3E"/>
    <w:p w14:paraId="5744F0CB" w14:textId="77777777" w:rsidR="006D3A7A" w:rsidRDefault="00215B55">
      <w:pPr>
        <w:pStyle w:val="Ttulo1"/>
      </w:pPr>
      <w:bookmarkStart w:id="26" w:name="_Toc161762669"/>
      <w:bookmarkStart w:id="27" w:name="__RefHeading___Toc1500_4053971637"/>
      <w:r>
        <w:t>Considerações Finais</w:t>
      </w:r>
      <w:bookmarkEnd w:id="26"/>
      <w:bookmarkEnd w:id="27"/>
    </w:p>
    <w:p w14:paraId="0AD66F98" w14:textId="77777777" w:rsidR="006D3A7A" w:rsidRDefault="006D3A7A"/>
    <w:p w14:paraId="5F83D782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Este projeto permitiu o desenvolvimento de uma plataforma de e-commerce funcional, intuitiva e alinhada às necessidades da artista da loja </w:t>
      </w:r>
      <w:r>
        <w:rPr>
          <w:b/>
          <w:bCs/>
          <w:sz w:val="24"/>
          <w:szCs w:val="24"/>
        </w:rPr>
        <w:t xml:space="preserve">Little </w:t>
      </w:r>
      <w:proofErr w:type="spellStart"/>
      <w:r>
        <w:rPr>
          <w:b/>
          <w:bCs/>
          <w:sz w:val="24"/>
          <w:szCs w:val="24"/>
        </w:rPr>
        <w:t>Bunnys</w:t>
      </w:r>
      <w:proofErr w:type="spellEnd"/>
      <w:r>
        <w:rPr>
          <w:sz w:val="24"/>
          <w:szCs w:val="24"/>
        </w:rPr>
        <w:t>, promovendo a venda e divulgação de produtos artesanais em crochê para todo o Brasil. Durante o desenvolvimento, foi possível aplicar conhecimentos técnicos sobre sistemas web, levantamento de requisitos e metodologias ágeis, além de valorizar a importância da comunicação constante com o cliente para garantir que o produto final atendesse às expectativas.</w:t>
      </w:r>
    </w:p>
    <w:p w14:paraId="5FEF8665" w14:textId="77777777" w:rsidR="006D3A7A" w:rsidRDefault="00215B55">
      <w:pPr>
        <w:spacing w:before="240" w:after="240"/>
        <w:jc w:val="both"/>
      </w:pPr>
      <w:r>
        <w:rPr>
          <w:sz w:val="24"/>
          <w:szCs w:val="24"/>
        </w:rPr>
        <w:t xml:space="preserve">Entre os principais aprendizados, destacam-se a relevância do planejamento detalhado, a adaptação das melhores práticas de outras plataformas (como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e Elo7) para um nicho específico, e a importância do atendimento personalizado, exemplificado pelo chat online integrado. O projeto também reforçou a importância da documentação técnica para facilitar a manutenção e futuras melhorias do sistema.</w:t>
      </w:r>
    </w:p>
    <w:p w14:paraId="0303A750" w14:textId="77777777" w:rsidR="006D3A7A" w:rsidRDefault="00215B55">
      <w:pPr>
        <w:spacing w:before="240" w:after="240"/>
        <w:jc w:val="both"/>
      </w:pPr>
      <w:r>
        <w:rPr>
          <w:b/>
          <w:bCs/>
          <w:sz w:val="24"/>
          <w:szCs w:val="24"/>
        </w:rPr>
        <w:t>Contribuições Individuais:</w:t>
      </w:r>
    </w:p>
    <w:p w14:paraId="3E365AA4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>Matheus Alexandre:</w:t>
      </w:r>
      <w:r>
        <w:rPr>
          <w:sz w:val="24"/>
          <w:szCs w:val="24"/>
        </w:rPr>
        <w:t xml:space="preserve"> Responsável pelo levantamento de requisitos, entrevistas com a artista e definição do escopo do sistema.</w:t>
      </w:r>
    </w:p>
    <w:p w14:paraId="4640105C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>Paola G. de Oliveira:</w:t>
      </w:r>
      <w:r>
        <w:rPr>
          <w:sz w:val="24"/>
          <w:szCs w:val="24"/>
        </w:rPr>
        <w:t xml:space="preserve"> Desenvolveu a arquitetura do sistema, prototipagem do sistema e elaboração dos requisitos funcionais e não funcionais.</w:t>
      </w:r>
    </w:p>
    <w:p w14:paraId="22C06E8B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>Arthur Marques:</w:t>
      </w:r>
      <w:r>
        <w:rPr>
          <w:sz w:val="24"/>
          <w:szCs w:val="24"/>
        </w:rPr>
        <w:t xml:space="preserve"> Desenvolveu as telas em HTML, CSS e Java Script, elaboração dos requisitos funcionais e não funcionais</w:t>
      </w:r>
      <w:r w:rsidR="009C6453">
        <w:rPr>
          <w:sz w:val="24"/>
          <w:szCs w:val="24"/>
        </w:rPr>
        <w:t xml:space="preserve"> e implementações </w:t>
      </w:r>
      <w:proofErr w:type="spellStart"/>
      <w:r w:rsidR="009C6453">
        <w:rPr>
          <w:sz w:val="24"/>
          <w:szCs w:val="24"/>
        </w:rPr>
        <w:t>SwiperJS</w:t>
      </w:r>
      <w:proofErr w:type="spellEnd"/>
    </w:p>
    <w:p w14:paraId="4B5D8B29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b/>
          <w:bCs/>
          <w:sz w:val="24"/>
          <w:szCs w:val="24"/>
        </w:rPr>
        <w:t xml:space="preserve">Samuel Cabral: </w:t>
      </w:r>
      <w:r>
        <w:rPr>
          <w:sz w:val="24"/>
          <w:szCs w:val="24"/>
        </w:rPr>
        <w:t>Diagrama de Contexto, Diagrama de caso de uso, documentação</w:t>
      </w:r>
    </w:p>
    <w:p w14:paraId="5EB0745E" w14:textId="77777777" w:rsidR="006D3A7A" w:rsidRDefault="006D3A7A">
      <w:pPr>
        <w:pStyle w:val="PargrafodaLista"/>
        <w:spacing w:before="240" w:after="240"/>
        <w:ind w:hanging="360"/>
        <w:jc w:val="both"/>
        <w:rPr>
          <w:sz w:val="24"/>
          <w:szCs w:val="24"/>
        </w:rPr>
      </w:pPr>
    </w:p>
    <w:p w14:paraId="326D1723" w14:textId="77777777" w:rsidR="006D3A7A" w:rsidRDefault="00215B55">
      <w:pPr>
        <w:spacing w:before="240" w:after="240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Referencias</w:t>
      </w:r>
    </w:p>
    <w:p w14:paraId="1E1D5D27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sz w:val="28"/>
          <w:szCs w:val="28"/>
        </w:rPr>
        <w:t xml:space="preserve">Site oficial da </w:t>
      </w:r>
      <w:proofErr w:type="spellStart"/>
      <w:r>
        <w:rPr>
          <w:b/>
          <w:bCs/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. Disponível em: </w:t>
      </w:r>
      <w:hyperlink r:id="rId11" w:history="1">
        <w:r>
          <w:rPr>
            <w:rStyle w:val="Hyperlink"/>
            <w:sz w:val="28"/>
            <w:szCs w:val="28"/>
          </w:rPr>
          <w:t>https://www.amazon.com.br</w:t>
        </w:r>
      </w:hyperlink>
      <w:r>
        <w:rPr>
          <w:sz w:val="28"/>
          <w:szCs w:val="28"/>
        </w:rPr>
        <w:t>. .</w:t>
      </w:r>
    </w:p>
    <w:p w14:paraId="678B66ED" w14:textId="77777777" w:rsidR="006D3A7A" w:rsidRDefault="00215B55">
      <w:pPr>
        <w:pStyle w:val="PargrafodaLista"/>
        <w:numPr>
          <w:ilvl w:val="0"/>
          <w:numId w:val="4"/>
        </w:numPr>
        <w:spacing w:before="240" w:after="240"/>
        <w:jc w:val="both"/>
      </w:pPr>
      <w:r>
        <w:rPr>
          <w:sz w:val="28"/>
          <w:szCs w:val="28"/>
        </w:rPr>
        <w:lastRenderedPageBreak/>
        <w:t xml:space="preserve">Plataforma </w:t>
      </w:r>
      <w:r>
        <w:rPr>
          <w:b/>
          <w:bCs/>
          <w:sz w:val="28"/>
          <w:szCs w:val="28"/>
        </w:rPr>
        <w:t>Elo7</w:t>
      </w:r>
      <w:r>
        <w:rPr>
          <w:sz w:val="28"/>
          <w:szCs w:val="28"/>
        </w:rPr>
        <w:t xml:space="preserve"> de artesanato. Disponível em: </w:t>
      </w:r>
      <w:hyperlink r:id="rId12" w:history="1">
        <w:r>
          <w:rPr>
            <w:rStyle w:val="Hyperlink"/>
            <w:sz w:val="28"/>
            <w:szCs w:val="28"/>
          </w:rPr>
          <w:t>https://www.</w:t>
        </w:r>
        <w:r w:rsidRPr="00382263">
          <w:rPr>
            <w:rStyle w:val="Hyperlink"/>
            <w:sz w:val="28"/>
            <w:szCs w:val="28"/>
            <w:u w:val="none"/>
          </w:rPr>
          <w:t>elo7</w:t>
        </w:r>
        <w:r>
          <w:rPr>
            <w:rStyle w:val="Hyperlink"/>
            <w:sz w:val="28"/>
            <w:szCs w:val="28"/>
          </w:rPr>
          <w:t>.com.br</w:t>
        </w:r>
      </w:hyperlink>
      <w:r>
        <w:rPr>
          <w:sz w:val="28"/>
          <w:szCs w:val="28"/>
        </w:rPr>
        <w:t xml:space="preserve">. </w:t>
      </w:r>
    </w:p>
    <w:p w14:paraId="69F8700E" w14:textId="77777777" w:rsidR="006D3A7A" w:rsidRDefault="006D3A7A">
      <w:pPr>
        <w:spacing w:before="240" w:after="240"/>
        <w:ind w:left="720" w:hanging="360"/>
        <w:jc w:val="both"/>
        <w:rPr>
          <w:sz w:val="28"/>
          <w:szCs w:val="28"/>
        </w:rPr>
      </w:pPr>
    </w:p>
    <w:p w14:paraId="7AEFC0BE" w14:textId="77777777" w:rsidR="006D3A7A" w:rsidRDefault="006D3A7A"/>
    <w:sectPr w:rsidR="006D3A7A">
      <w:headerReference w:type="default" r:id="rId13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B7469" w14:textId="77777777" w:rsidR="00AD461C" w:rsidRDefault="00AD461C">
      <w:pPr>
        <w:spacing w:line="240" w:lineRule="auto"/>
      </w:pPr>
      <w:r>
        <w:separator/>
      </w:r>
    </w:p>
  </w:endnote>
  <w:endnote w:type="continuationSeparator" w:id="0">
    <w:p w14:paraId="3D9C0540" w14:textId="77777777" w:rsidR="00AD461C" w:rsidRDefault="00AD4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A607" w14:textId="77777777" w:rsidR="00AD461C" w:rsidRDefault="00AD461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0EFE4D0" w14:textId="77777777" w:rsidR="00AD461C" w:rsidRDefault="00AD4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284A" w14:textId="77777777" w:rsidR="00011F36" w:rsidRDefault="00215B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C83CEA4" wp14:editId="379B17F6">
          <wp:extent cx="3600358" cy="657362"/>
          <wp:effectExtent l="0" t="0" r="92" b="9388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58" cy="6573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0EC73A0" w14:textId="77777777" w:rsidR="00011F36" w:rsidRDefault="00215B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6A1CABAC" w14:textId="77777777" w:rsidR="00011F36" w:rsidRDefault="00215B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14:paraId="68F2CA8F" w14:textId="77777777" w:rsidR="00011F36" w:rsidRDefault="00AD46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CB9"/>
    <w:multiLevelType w:val="multilevel"/>
    <w:tmpl w:val="6860A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A00"/>
    <w:multiLevelType w:val="multilevel"/>
    <w:tmpl w:val="EEE43994"/>
    <w:styleLink w:val="Outlin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9E763A5"/>
    <w:multiLevelType w:val="multilevel"/>
    <w:tmpl w:val="FDDED892"/>
    <w:styleLink w:val="WWOutlineListStyl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34111B0"/>
    <w:multiLevelType w:val="multilevel"/>
    <w:tmpl w:val="9E66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6326"/>
    <w:multiLevelType w:val="hybridMultilevel"/>
    <w:tmpl w:val="02F81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4515"/>
    <w:multiLevelType w:val="multilevel"/>
    <w:tmpl w:val="13CE3F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9735D0C"/>
    <w:multiLevelType w:val="hybridMultilevel"/>
    <w:tmpl w:val="B478F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6048A"/>
    <w:multiLevelType w:val="multilevel"/>
    <w:tmpl w:val="B1A23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7A"/>
    <w:rsid w:val="00215B55"/>
    <w:rsid w:val="00310D32"/>
    <w:rsid w:val="00382263"/>
    <w:rsid w:val="00661947"/>
    <w:rsid w:val="006D3A7A"/>
    <w:rsid w:val="009C6453"/>
    <w:rsid w:val="00A80BC7"/>
    <w:rsid w:val="00AD461C"/>
    <w:rsid w:val="00D412FE"/>
    <w:rsid w:val="00D85686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96CC"/>
  <w15:docId w15:val="{A673750B-779B-482E-9300-75DDB0B0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FC7A3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4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styleId="HiperlinkVisitado">
    <w:name w:val="FollowedHyperlink"/>
    <w:basedOn w:val="Fontepargpadro"/>
    <w:uiPriority w:val="99"/>
    <w:semiHidden/>
    <w:unhideWhenUsed/>
    <w:rsid w:val="009C6453"/>
    <w:rPr>
      <w:color w:val="954F72" w:themeColor="followedHyperlink"/>
      <w:u w:val="single"/>
    </w:rPr>
  </w:style>
  <w:style w:type="numbering" w:customStyle="1" w:styleId="Outline">
    <w:name w:val="Outline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chongo-AFK/PI-Grupo2" TargetMode="External"/><Relationship Id="rId12" Type="http://schemas.openxmlformats.org/officeDocument/2006/relationships/hyperlink" Target="https://www.elo7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.b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2663</Words>
  <Characters>14382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GABRIELE DE OLIVEIRA</dc:creator>
  <cp:lastModifiedBy>Paola Gabriele Oliveira</cp:lastModifiedBy>
  <cp:revision>3</cp:revision>
  <dcterms:created xsi:type="dcterms:W3CDTF">2025-06-11T22:56:00Z</dcterms:created>
  <dcterms:modified xsi:type="dcterms:W3CDTF">2025-06-17T22:24:00Z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